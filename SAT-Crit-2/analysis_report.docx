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245D327" w14:textId="77777777" w:rsidTr="00FB65B8">
        <w:tc>
          <w:tcPr>
            <w:tcW w:w="5395" w:type="dxa"/>
          </w:tcPr>
          <w:p w14:paraId="1F6EF5D5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ED9BD73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8A3BD23" w14:textId="77777777" w:rsidTr="00FB65B8">
        <w:trPr>
          <w:trHeight w:val="2719"/>
        </w:trPr>
        <w:tc>
          <w:tcPr>
            <w:tcW w:w="5395" w:type="dxa"/>
          </w:tcPr>
          <w:p w14:paraId="4BC221B6" w14:textId="6BAD881C" w:rsidR="00A81248" w:rsidRPr="003A798E" w:rsidRDefault="00423D27" w:rsidP="00C66528">
            <w:pPr>
              <w:pStyle w:val="Heading1"/>
            </w:pPr>
            <w:r>
              <w:t xml:space="preserve">Analysis Report </w:t>
            </w:r>
          </w:p>
        </w:tc>
        <w:tc>
          <w:tcPr>
            <w:tcW w:w="5395" w:type="dxa"/>
          </w:tcPr>
          <w:p w14:paraId="719412D7" w14:textId="77777777" w:rsidR="00A81248" w:rsidRPr="003A798E" w:rsidRDefault="00A81248"/>
        </w:tc>
      </w:tr>
      <w:tr w:rsidR="00A81248" w:rsidRPr="003A798E" w14:paraId="78B92126" w14:textId="77777777" w:rsidTr="00FB65B8">
        <w:trPr>
          <w:trHeight w:val="8059"/>
        </w:trPr>
        <w:tc>
          <w:tcPr>
            <w:tcW w:w="5395" w:type="dxa"/>
          </w:tcPr>
          <w:p w14:paraId="1C9BCB4C" w14:textId="77777777" w:rsidR="00A81248" w:rsidRPr="003A798E" w:rsidRDefault="00A81248"/>
        </w:tc>
        <w:tc>
          <w:tcPr>
            <w:tcW w:w="5395" w:type="dxa"/>
          </w:tcPr>
          <w:p w14:paraId="1FD2E573" w14:textId="77777777" w:rsidR="00A81248" w:rsidRPr="003A798E" w:rsidRDefault="00A81248"/>
        </w:tc>
      </w:tr>
      <w:tr w:rsidR="00A81248" w:rsidRPr="003A798E" w14:paraId="3B9EC310" w14:textId="77777777" w:rsidTr="00FB65B8">
        <w:trPr>
          <w:trHeight w:val="1299"/>
        </w:trPr>
        <w:tc>
          <w:tcPr>
            <w:tcW w:w="5395" w:type="dxa"/>
          </w:tcPr>
          <w:p w14:paraId="7139ADBB" w14:textId="77777777" w:rsidR="00A81248" w:rsidRPr="003A798E" w:rsidRDefault="00A81248"/>
        </w:tc>
        <w:tc>
          <w:tcPr>
            <w:tcW w:w="5395" w:type="dxa"/>
          </w:tcPr>
          <w:p w14:paraId="1C246761" w14:textId="5AA1B6D0" w:rsidR="00A81248" w:rsidRPr="003A798E" w:rsidRDefault="00423D27" w:rsidP="00C66528">
            <w:pPr>
              <w:pStyle w:val="Heading2"/>
            </w:pPr>
            <w:r>
              <w:t>What is the best first car?</w:t>
            </w:r>
          </w:p>
        </w:tc>
      </w:tr>
      <w:tr w:rsidR="00A81248" w:rsidRPr="003A798E" w14:paraId="1008EDC9" w14:textId="77777777" w:rsidTr="00FB65B8">
        <w:trPr>
          <w:trHeight w:val="1402"/>
        </w:trPr>
        <w:tc>
          <w:tcPr>
            <w:tcW w:w="5395" w:type="dxa"/>
          </w:tcPr>
          <w:p w14:paraId="54AE19F3" w14:textId="77777777" w:rsidR="00A81248" w:rsidRPr="003A798E" w:rsidRDefault="00A81248"/>
        </w:tc>
        <w:tc>
          <w:tcPr>
            <w:tcW w:w="5395" w:type="dxa"/>
          </w:tcPr>
          <w:p w14:paraId="76F0D42E" w14:textId="75896C52" w:rsidR="00A81248" w:rsidRPr="003A798E" w:rsidRDefault="00423D27" w:rsidP="00A81248">
            <w:pPr>
              <w:pStyle w:val="Heading2"/>
            </w:pPr>
            <w:r>
              <w:t>Kai Newman</w:t>
            </w:r>
          </w:p>
        </w:tc>
      </w:tr>
    </w:tbl>
    <w:p w14:paraId="41970246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EC166E" wp14:editId="0F25443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5DB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&#13;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&#13;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&#13;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&#13;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2"/>
        <w:gridCol w:w="10064"/>
        <w:gridCol w:w="39"/>
        <w:gridCol w:w="421"/>
      </w:tblGrid>
      <w:tr w:rsidR="001205A1" w:rsidRPr="003A798E" w14:paraId="33C6B136" w14:textId="77777777" w:rsidTr="00CC41DF">
        <w:trPr>
          <w:trHeight w:val="441"/>
        </w:trPr>
        <w:tc>
          <w:tcPr>
            <w:tcW w:w="142" w:type="dxa"/>
            <w:shd w:val="clear" w:color="auto" w:fill="EDF0F4" w:themeFill="accent3"/>
          </w:tcPr>
          <w:p w14:paraId="593F117E" w14:textId="77777777" w:rsidR="00A81248" w:rsidRPr="003A798E" w:rsidRDefault="00A81248"/>
        </w:tc>
        <w:tc>
          <w:tcPr>
            <w:tcW w:w="10064" w:type="dxa"/>
            <w:shd w:val="clear" w:color="auto" w:fill="EDF0F4" w:themeFill="accent3"/>
          </w:tcPr>
          <w:p w14:paraId="638EF559" w14:textId="77777777" w:rsidR="00A81248" w:rsidRPr="003A798E" w:rsidRDefault="00A81248"/>
        </w:tc>
        <w:tc>
          <w:tcPr>
            <w:tcW w:w="39" w:type="dxa"/>
            <w:shd w:val="clear" w:color="auto" w:fill="EDF0F4" w:themeFill="accent3"/>
          </w:tcPr>
          <w:p w14:paraId="7E674AB8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5BAA6A8E" w14:textId="77777777" w:rsidR="00A81248" w:rsidRPr="003A798E" w:rsidRDefault="00A81248"/>
        </w:tc>
      </w:tr>
      <w:tr w:rsidR="001205A1" w:rsidRPr="003A798E" w14:paraId="1E888EA6" w14:textId="77777777" w:rsidTr="00EB5F10">
        <w:trPr>
          <w:trHeight w:val="4599"/>
        </w:trPr>
        <w:tc>
          <w:tcPr>
            <w:tcW w:w="142" w:type="dxa"/>
            <w:shd w:val="clear" w:color="auto" w:fill="EDF0F4" w:themeFill="accent3"/>
          </w:tcPr>
          <w:p w14:paraId="68894679" w14:textId="77777777" w:rsidR="001205A1" w:rsidRPr="003A798E" w:rsidRDefault="001205A1"/>
        </w:tc>
        <w:tc>
          <w:tcPr>
            <w:tcW w:w="10103" w:type="dxa"/>
            <w:gridSpan w:val="2"/>
            <w:shd w:val="clear" w:color="auto" w:fill="EDF0F4" w:themeFill="accent3"/>
          </w:tcPr>
          <w:p w14:paraId="75617256" w14:textId="28C9AA17" w:rsidR="001205A1" w:rsidRPr="003A798E" w:rsidRDefault="00423D27" w:rsidP="001205A1">
            <w:pPr>
              <w:pStyle w:val="Heading3"/>
            </w:pPr>
            <w:r w:rsidRPr="00423D27">
              <w:t>Requirements, constraints, and scope</w:t>
            </w:r>
          </w:p>
          <w:p w14:paraId="366C3A0A" w14:textId="77777777" w:rsidR="001205A1" w:rsidRPr="003A798E" w:rsidRDefault="001205A1" w:rsidP="001205A1">
            <w:pPr>
              <w:pStyle w:val="Heading4"/>
            </w:pPr>
          </w:p>
          <w:p w14:paraId="180249D4" w14:textId="77777777" w:rsidR="001205A1" w:rsidRPr="00BC0BDE" w:rsidRDefault="00423D27" w:rsidP="00423D27">
            <w:pPr>
              <w:pStyle w:val="Heading4"/>
              <w:rPr>
                <w:sz w:val="24"/>
              </w:rPr>
            </w:pPr>
            <w:r w:rsidRPr="00BC0BDE">
              <w:rPr>
                <w:sz w:val="24"/>
              </w:rPr>
              <w:t xml:space="preserve">Requirements: </w:t>
            </w:r>
          </w:p>
          <w:p w14:paraId="2AD6FB65" w14:textId="77777777" w:rsidR="00EB5F10" w:rsidRPr="00BC0BDE" w:rsidRDefault="00EB5F10" w:rsidP="00EB5F10">
            <w:pPr>
              <w:pStyle w:val="Text"/>
              <w:rPr>
                <w:sz w:val="24"/>
              </w:rPr>
            </w:pPr>
            <w:r w:rsidRPr="00BC0BDE">
              <w:rPr>
                <w:sz w:val="24"/>
              </w:rPr>
              <w:t>Functional:</w:t>
            </w:r>
          </w:p>
          <w:p w14:paraId="14772012" w14:textId="3655C83F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>Presented in an infographic form.</w:t>
            </w:r>
          </w:p>
          <w:p w14:paraId="391605DE" w14:textId="5DE0C36F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Give facts and statistics relating to the topic </w:t>
            </w:r>
            <w:proofErr w:type="gramStart"/>
            <w:r w:rsidRPr="00BC0BDE">
              <w:rPr>
                <w:sz w:val="24"/>
              </w:rPr>
              <w:t>in order to</w:t>
            </w:r>
            <w:proofErr w:type="gramEnd"/>
            <w:r w:rsidRPr="00BC0BDE">
              <w:rPr>
                <w:sz w:val="24"/>
              </w:rPr>
              <w:t xml:space="preserve"> assist the research question as well as the assistance of graphs and </w:t>
            </w:r>
            <w:r w:rsidR="00EC30B6" w:rsidRPr="00BC0BDE">
              <w:rPr>
                <w:sz w:val="24"/>
              </w:rPr>
              <w:t>explanations</w:t>
            </w:r>
            <w:r w:rsidRPr="00BC0BDE">
              <w:rPr>
                <w:sz w:val="24"/>
              </w:rPr>
              <w:t xml:space="preserve"> </w:t>
            </w:r>
          </w:p>
          <w:p w14:paraId="3F0E128C" w14:textId="2C5E4B06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The data is presented simply </w:t>
            </w:r>
            <w:proofErr w:type="gramStart"/>
            <w:r w:rsidRPr="00BC0BDE">
              <w:rPr>
                <w:sz w:val="24"/>
              </w:rPr>
              <w:t>in order to</w:t>
            </w:r>
            <w:proofErr w:type="gramEnd"/>
            <w:r w:rsidRPr="00BC0BDE">
              <w:rPr>
                <w:sz w:val="24"/>
              </w:rPr>
              <w:t xml:space="preserve"> give an easy understanding of the topic</w:t>
            </w:r>
            <w:r w:rsidR="00EC30B6" w:rsidRPr="00BC0BDE">
              <w:rPr>
                <w:sz w:val="24"/>
              </w:rPr>
              <w:t xml:space="preserve">. </w:t>
            </w:r>
          </w:p>
          <w:p w14:paraId="1F4A4E9A" w14:textId="2DA899F6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>The solution provides at least 4 charts displaying information</w:t>
            </w:r>
            <w:r w:rsidR="00EC30B6" w:rsidRPr="00BC0BDE">
              <w:rPr>
                <w:sz w:val="24"/>
              </w:rPr>
              <w:t>.</w:t>
            </w:r>
          </w:p>
          <w:p w14:paraId="5A3B2751" w14:textId="47E2B03E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That the outcome is a list of cars that make good recommendations as to first vehicles for learners beginning to drive or drive by themselves. </w:t>
            </w:r>
          </w:p>
          <w:p w14:paraId="55D7C312" w14:textId="77876517" w:rsidR="00EB5F10" w:rsidRPr="00BC0BDE" w:rsidRDefault="00EB5F10" w:rsidP="00EB5F10">
            <w:pPr>
              <w:pStyle w:val="Text"/>
              <w:numPr>
                <w:ilvl w:val="0"/>
                <w:numId w:val="2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Assists in teaching people about cars and what to look for allowing them to </w:t>
            </w:r>
            <w:r w:rsidR="00EC30B6" w:rsidRPr="00BC0BDE">
              <w:rPr>
                <w:sz w:val="24"/>
              </w:rPr>
              <w:t>better decide or to understand why such recommendation is being made.</w:t>
            </w:r>
          </w:p>
          <w:p w14:paraId="1CEBD963" w14:textId="77777777" w:rsidR="00EB5F10" w:rsidRPr="00BC0BDE" w:rsidRDefault="00EB5F10" w:rsidP="00EB5F10">
            <w:pPr>
              <w:pStyle w:val="Text"/>
              <w:rPr>
                <w:sz w:val="24"/>
              </w:rPr>
            </w:pPr>
          </w:p>
          <w:p w14:paraId="1EFF663C" w14:textId="77777777" w:rsidR="00EB5F10" w:rsidRPr="00BC0BDE" w:rsidRDefault="00EB5F10" w:rsidP="00EB5F10">
            <w:pPr>
              <w:pStyle w:val="Text"/>
              <w:rPr>
                <w:sz w:val="24"/>
              </w:rPr>
            </w:pPr>
          </w:p>
          <w:p w14:paraId="4701D946" w14:textId="77777777" w:rsidR="00EB5F10" w:rsidRPr="00BC0BDE" w:rsidRDefault="00EB5F10" w:rsidP="00EB5F10">
            <w:pPr>
              <w:pStyle w:val="Text"/>
              <w:rPr>
                <w:sz w:val="24"/>
              </w:rPr>
            </w:pPr>
            <w:r w:rsidRPr="00BC0BDE">
              <w:rPr>
                <w:sz w:val="24"/>
              </w:rPr>
              <w:t>Non-functional:</w:t>
            </w:r>
          </w:p>
          <w:p w14:paraId="2CF9253A" w14:textId="77777777" w:rsidR="00EB5F10" w:rsidRPr="00BC0BDE" w:rsidRDefault="00EB5F10" w:rsidP="00EB5F10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Present in an infographic form </w:t>
            </w:r>
          </w:p>
          <w:p w14:paraId="6D15F0E4" w14:textId="01AF1698" w:rsidR="00EB5F10" w:rsidRPr="00BC0BDE" w:rsidRDefault="00EB5F10" w:rsidP="00EB5F10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>Give an easy to read and comprehend breakdown of the market as well as factors relating to the outcome.</w:t>
            </w:r>
          </w:p>
          <w:p w14:paraId="0AA4D999" w14:textId="7752D6D9" w:rsidR="00EC30B6" w:rsidRPr="00BC0BDE" w:rsidRDefault="00EC30B6" w:rsidP="00EB5F10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Data includes most up to data sources as well as new information regarding the ever changing and expanding car market. </w:t>
            </w:r>
          </w:p>
          <w:p w14:paraId="3FA53346" w14:textId="55A5D7F5" w:rsidR="00EC30B6" w:rsidRPr="00BC0BDE" w:rsidRDefault="00EC30B6" w:rsidP="00EB5F10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>Solution provides relevant information and graphs to the research question</w:t>
            </w:r>
          </w:p>
          <w:p w14:paraId="1BB097C6" w14:textId="0E6FDF34" w:rsidR="00EC30B6" w:rsidRPr="00BC0BDE" w:rsidRDefault="00EC30B6" w:rsidP="00EC30B6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>Give an appealing display of all the data that is easy to follow.</w:t>
            </w:r>
          </w:p>
          <w:p w14:paraId="4A5AE916" w14:textId="032AFBA1" w:rsidR="00EC30B6" w:rsidRPr="00BC0BDE" w:rsidRDefault="00EC30B6" w:rsidP="00EC30B6">
            <w:pPr>
              <w:pStyle w:val="Text"/>
              <w:numPr>
                <w:ilvl w:val="0"/>
                <w:numId w:val="1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Data is only taken from trusted sources and is checked to be reliable as well as correct. </w:t>
            </w:r>
          </w:p>
          <w:p w14:paraId="6D627ED9" w14:textId="77777777" w:rsidR="00EC30B6" w:rsidRPr="00BC0BDE" w:rsidRDefault="00EC30B6" w:rsidP="00EC30B6">
            <w:pPr>
              <w:pStyle w:val="Text"/>
              <w:rPr>
                <w:sz w:val="24"/>
              </w:rPr>
            </w:pPr>
          </w:p>
          <w:p w14:paraId="56C1D4AD" w14:textId="77777777" w:rsidR="00EC30B6" w:rsidRPr="00BC0BDE" w:rsidRDefault="00EC30B6" w:rsidP="00EC30B6">
            <w:pPr>
              <w:pStyle w:val="Text"/>
              <w:rPr>
                <w:sz w:val="24"/>
              </w:rPr>
            </w:pPr>
          </w:p>
          <w:p w14:paraId="1CCA99D2" w14:textId="51B9925B" w:rsidR="00EC30B6" w:rsidRPr="00BC0BDE" w:rsidRDefault="00EC30B6" w:rsidP="00EC30B6">
            <w:pPr>
              <w:pStyle w:val="Text"/>
              <w:rPr>
                <w:sz w:val="24"/>
              </w:rPr>
            </w:pPr>
            <w:r w:rsidRPr="00BC0BDE">
              <w:rPr>
                <w:sz w:val="24"/>
              </w:rPr>
              <w:t>Data required:</w:t>
            </w:r>
          </w:p>
          <w:p w14:paraId="7D4944FD" w14:textId="44A37170" w:rsidR="00EC30B6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>Safety ratings of cars</w:t>
            </w:r>
          </w:p>
          <w:p w14:paraId="7F0D6A40" w14:textId="77777777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Fuel efficacy ratings </w:t>
            </w:r>
          </w:p>
          <w:p w14:paraId="7BD780A7" w14:textId="0F726132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Insurance costs for vehicles </w:t>
            </w:r>
          </w:p>
          <w:p w14:paraId="64D59C99" w14:textId="632D692A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>The availability for replacement parts</w:t>
            </w:r>
          </w:p>
          <w:p w14:paraId="06D47A0E" w14:textId="5E842F44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Market information like availability and quantity of vehicles </w:t>
            </w:r>
          </w:p>
          <w:p w14:paraId="3B447CF6" w14:textId="5AB8FE4A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 xml:space="preserve">Price ranges for cars on the market. </w:t>
            </w:r>
          </w:p>
          <w:p w14:paraId="552B5BBE" w14:textId="0A20A89A" w:rsid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 w:rsidRPr="00BC0BDE">
              <w:rPr>
                <w:sz w:val="24"/>
              </w:rPr>
              <w:t>Needs and preferences of different vehicles</w:t>
            </w:r>
            <w:r>
              <w:rPr>
                <w:sz w:val="24"/>
              </w:rPr>
              <w:t xml:space="preserve"> </w:t>
            </w:r>
          </w:p>
          <w:p w14:paraId="2F85C612" w14:textId="02FB8B25" w:rsid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Reliability statistics of different cars</w:t>
            </w:r>
          </w:p>
          <w:p w14:paraId="689C6C9D" w14:textId="3A91C2A8" w:rsid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New vs used car comparisons</w:t>
            </w:r>
          </w:p>
          <w:p w14:paraId="2C1B4D34" w14:textId="5744FBA8" w:rsidR="00BC0BDE" w:rsidRPr="00BC0BDE" w:rsidRDefault="00BC0BDE" w:rsidP="00BC0BDE">
            <w:pPr>
              <w:pStyle w:val="Text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Ownership cost (upkeep/ servicing)</w:t>
            </w:r>
          </w:p>
          <w:p w14:paraId="364A7B64" w14:textId="567FC74B" w:rsidR="00BC0BDE" w:rsidRDefault="00BC0BDE" w:rsidP="00EC30B6">
            <w:pPr>
              <w:pStyle w:val="Text"/>
            </w:pPr>
            <w:r>
              <w:t xml:space="preserve"> </w:t>
            </w:r>
          </w:p>
          <w:p w14:paraId="7DC75E53" w14:textId="77777777" w:rsidR="00EB5F10" w:rsidRPr="00EC30B6" w:rsidRDefault="00EB5F10" w:rsidP="00EB5F10">
            <w:pPr>
              <w:pStyle w:val="Text"/>
            </w:pPr>
          </w:p>
          <w:p w14:paraId="598CAA4F" w14:textId="2C210941" w:rsidR="00EB5F10" w:rsidRPr="00EB5F10" w:rsidRDefault="00EB5F10" w:rsidP="00EB5F10">
            <w:pPr>
              <w:rPr>
                <w:lang w:val="en-AU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46E8247" w14:textId="77777777" w:rsidR="001205A1" w:rsidRPr="003A798E" w:rsidRDefault="001205A1"/>
        </w:tc>
      </w:tr>
      <w:tr w:rsidR="001205A1" w:rsidRPr="003A798E" w14:paraId="54B846BA" w14:textId="77777777" w:rsidTr="00CC41DF">
        <w:trPr>
          <w:trHeight w:val="8100"/>
        </w:trPr>
        <w:tc>
          <w:tcPr>
            <w:tcW w:w="142" w:type="dxa"/>
            <w:shd w:val="clear" w:color="auto" w:fill="EDF0F4" w:themeFill="accent3"/>
          </w:tcPr>
          <w:p w14:paraId="77D53A43" w14:textId="77777777" w:rsidR="00A81248" w:rsidRPr="003A798E" w:rsidRDefault="00A81248"/>
        </w:tc>
        <w:tc>
          <w:tcPr>
            <w:tcW w:w="10064" w:type="dxa"/>
            <w:shd w:val="clear" w:color="auto" w:fill="EDF0F4" w:themeFill="accent3"/>
          </w:tcPr>
          <w:p w14:paraId="758E7610" w14:textId="77777777" w:rsidR="00474AFA" w:rsidRDefault="00BC0BDE" w:rsidP="00BC0BDE">
            <w:pPr>
              <w:pStyle w:val="Heading3"/>
            </w:pPr>
            <w:r>
              <w:t>Constraints:</w:t>
            </w:r>
          </w:p>
          <w:p w14:paraId="3D6317F5" w14:textId="77777777" w:rsidR="00CC41DF" w:rsidRDefault="00CC41DF" w:rsidP="00CC41DF">
            <w:pPr>
              <w:rPr>
                <w:lang w:val="en-AU"/>
              </w:rPr>
            </w:pPr>
          </w:p>
          <w:p w14:paraId="6B9075AF" w14:textId="77777777" w:rsidR="00CC41DF" w:rsidRDefault="00CC41DF" w:rsidP="00CC41DF">
            <w:pPr>
              <w:rPr>
                <w:lang w:val="en-AU"/>
              </w:rPr>
            </w:pPr>
            <w:r>
              <w:rPr>
                <w:lang w:val="en-AU"/>
              </w:rPr>
              <w:t>Economic:</w:t>
            </w:r>
          </w:p>
          <w:p w14:paraId="66196248" w14:textId="77777777" w:rsidR="00CC41DF" w:rsidRDefault="00CC41DF" w:rsidP="00CC41D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Final project must be completed by due date (August)</w:t>
            </w:r>
          </w:p>
          <w:p w14:paraId="062B35B6" w14:textId="77777777" w:rsidR="00CC41DF" w:rsidRDefault="00CC41DF" w:rsidP="00CC41D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Data must be collected and checked for quality </w:t>
            </w:r>
          </w:p>
          <w:p w14:paraId="48C17501" w14:textId="77777777" w:rsidR="00CC41DF" w:rsidRDefault="00CC41DF" w:rsidP="00CC41D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All data collected must be free to access </w:t>
            </w:r>
          </w:p>
          <w:p w14:paraId="6D017FD4" w14:textId="77777777" w:rsidR="00CC41DF" w:rsidRDefault="00CC41DF" w:rsidP="00CC41DF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Not all cars can be </w:t>
            </w:r>
            <w:proofErr w:type="gramStart"/>
            <w:r>
              <w:rPr>
                <w:lang w:val="en-AU"/>
              </w:rPr>
              <w:t>looked into</w:t>
            </w:r>
            <w:proofErr w:type="gramEnd"/>
            <w:r>
              <w:rPr>
                <w:lang w:val="en-AU"/>
              </w:rPr>
              <w:t xml:space="preserve"> in detail in the limited time</w:t>
            </w:r>
          </w:p>
          <w:p w14:paraId="4D5B57DB" w14:textId="77777777" w:rsidR="00CC41DF" w:rsidRDefault="00CC41DF" w:rsidP="00CC41DF">
            <w:pPr>
              <w:rPr>
                <w:lang w:val="en-AU"/>
              </w:rPr>
            </w:pPr>
          </w:p>
          <w:p w14:paraId="6D1DC850" w14:textId="77777777" w:rsidR="00CC41DF" w:rsidRDefault="00CC41DF" w:rsidP="00CC41DF">
            <w:pPr>
              <w:rPr>
                <w:lang w:val="en-AU"/>
              </w:rPr>
            </w:pPr>
            <w:r>
              <w:rPr>
                <w:lang w:val="en-AU"/>
              </w:rPr>
              <w:t xml:space="preserve">Technical: </w:t>
            </w:r>
          </w:p>
          <w:p w14:paraId="37578A68" w14:textId="77777777" w:rsidR="00CC41DF" w:rsidRDefault="00910F61" w:rsidP="00CC41D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All work must be completed on a MacBook</w:t>
            </w:r>
          </w:p>
          <w:p w14:paraId="44004CE1" w14:textId="720CC3B3" w:rsidR="00910F61" w:rsidRDefault="00910F61" w:rsidP="00CC41D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 xml:space="preserve">Data must be compiled using excel or </w:t>
            </w:r>
            <w:proofErr w:type="spellStart"/>
            <w:r>
              <w:rPr>
                <w:lang w:val="en-AU"/>
              </w:rPr>
              <w:t>airtable</w:t>
            </w:r>
            <w:proofErr w:type="spellEnd"/>
          </w:p>
          <w:p w14:paraId="56E40AB7" w14:textId="77777777" w:rsidR="00910F61" w:rsidRDefault="00910F61" w:rsidP="00CC41DF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 xml:space="preserve">Limited skill in creating infographics as well as researching </w:t>
            </w:r>
          </w:p>
          <w:p w14:paraId="14587CDC" w14:textId="77777777" w:rsidR="00910F61" w:rsidRDefault="00910F61" w:rsidP="00910F61">
            <w:pPr>
              <w:rPr>
                <w:lang w:val="en-AU"/>
              </w:rPr>
            </w:pPr>
          </w:p>
          <w:p w14:paraId="7B620E81" w14:textId="77777777" w:rsidR="00910F61" w:rsidRDefault="00910F61" w:rsidP="00910F61">
            <w:pPr>
              <w:rPr>
                <w:lang w:val="en-AU"/>
              </w:rPr>
            </w:pPr>
            <w:r>
              <w:rPr>
                <w:lang w:val="en-AU"/>
              </w:rPr>
              <w:t xml:space="preserve">Useability </w:t>
            </w:r>
          </w:p>
          <w:p w14:paraId="1D994417" w14:textId="77777777" w:rsidR="00910F61" w:rsidRDefault="00910F61" w:rsidP="00910F61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The final infographic must be easy to follow and understand</w:t>
            </w:r>
          </w:p>
          <w:p w14:paraId="59CC0781" w14:textId="77777777" w:rsidR="00910F61" w:rsidRDefault="00910F61" w:rsidP="00910F61">
            <w:pPr>
              <w:rPr>
                <w:lang w:val="en-AU"/>
              </w:rPr>
            </w:pPr>
          </w:p>
          <w:p w14:paraId="0CC49061" w14:textId="77777777" w:rsidR="00910F61" w:rsidRDefault="00910F61" w:rsidP="00910F61">
            <w:pPr>
              <w:rPr>
                <w:lang w:val="en-AU"/>
              </w:rPr>
            </w:pPr>
            <w:r>
              <w:rPr>
                <w:lang w:val="en-AU"/>
              </w:rPr>
              <w:t xml:space="preserve">Legal </w:t>
            </w:r>
          </w:p>
          <w:p w14:paraId="58EA318C" w14:textId="77777777" w:rsidR="00910F61" w:rsidRDefault="00910F61" w:rsidP="00910F61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All sources must be cited to avoid legal issues regarding copyright</w:t>
            </w:r>
          </w:p>
          <w:p w14:paraId="392C993F" w14:textId="77777777" w:rsidR="00910F61" w:rsidRDefault="00910F61" w:rsidP="00910F61">
            <w:pPr>
              <w:rPr>
                <w:lang w:val="en-AU"/>
              </w:rPr>
            </w:pPr>
          </w:p>
          <w:p w14:paraId="33C02CF4" w14:textId="77777777" w:rsidR="00910F61" w:rsidRDefault="00910F61" w:rsidP="00910F61">
            <w:pPr>
              <w:rPr>
                <w:lang w:val="en-AU"/>
              </w:rPr>
            </w:pPr>
            <w:r>
              <w:rPr>
                <w:lang w:val="en-AU"/>
              </w:rPr>
              <w:t xml:space="preserve">Social </w:t>
            </w:r>
          </w:p>
          <w:p w14:paraId="3E340294" w14:textId="51C1C86E" w:rsidR="00910F61" w:rsidRPr="00910F61" w:rsidRDefault="00910F61" w:rsidP="00910F61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All secondary sources are trustworthy and unbiased </w:t>
            </w:r>
          </w:p>
        </w:tc>
        <w:tc>
          <w:tcPr>
            <w:tcW w:w="39" w:type="dxa"/>
            <w:shd w:val="clear" w:color="auto" w:fill="EDF0F4" w:themeFill="accent3"/>
          </w:tcPr>
          <w:p w14:paraId="6C53BEC1" w14:textId="3F2D9378" w:rsidR="00A81248" w:rsidRPr="003A798E" w:rsidRDefault="00A81248" w:rsidP="00D01535"/>
        </w:tc>
        <w:tc>
          <w:tcPr>
            <w:tcW w:w="421" w:type="dxa"/>
            <w:shd w:val="clear" w:color="auto" w:fill="EDF0F4" w:themeFill="accent3"/>
          </w:tcPr>
          <w:p w14:paraId="63C9EDE5" w14:textId="77777777" w:rsidR="00A81248" w:rsidRPr="003A798E" w:rsidRDefault="00A81248"/>
        </w:tc>
      </w:tr>
    </w:tbl>
    <w:p w14:paraId="713732FE" w14:textId="77777777" w:rsidR="00910F61" w:rsidRPr="003A798E" w:rsidRDefault="00910F61" w:rsidP="00A24793"/>
    <w:tbl>
      <w:tblPr>
        <w:tblW w:w="1109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11098"/>
      </w:tblGrid>
      <w:tr w:rsidR="004B4DF1" w:rsidRPr="003A798E" w14:paraId="04408B4C" w14:textId="77777777" w:rsidTr="004B4DF1">
        <w:trPr>
          <w:trHeight w:val="2696"/>
        </w:trPr>
        <w:tc>
          <w:tcPr>
            <w:tcW w:w="11098" w:type="dxa"/>
            <w:shd w:val="clear" w:color="auto" w:fill="ECFBFB" w:themeFill="accent4"/>
          </w:tcPr>
          <w:p w14:paraId="3CC69F27" w14:textId="4AD99157" w:rsidR="004B4DF1" w:rsidRDefault="004B4DF1" w:rsidP="004B4DF1">
            <w:pPr>
              <w:pStyle w:val="Heading3"/>
            </w:pPr>
            <w:r>
              <w:t>Scope:</w:t>
            </w:r>
          </w:p>
          <w:p w14:paraId="461C8642" w14:textId="65E03862" w:rsidR="004B4DF1" w:rsidRDefault="004B4DF1" w:rsidP="004B4DF1">
            <w:r>
              <w:t>The infographic will present all data related to the research question in a simplified and meaningful way, by using a range of text, numbers, graphics, and interactive features. The SAT solution will clearly support or refute the research question, providing a valid and substantiated conclusion. All information will be based off current</w:t>
            </w:r>
            <w:r>
              <w:t xml:space="preserve"> or relevant data</w:t>
            </w:r>
            <w:r>
              <w:t xml:space="preserve"> and only contains text, diagrams and graphics that are accurate and relevant to the topic to provide a complete picture of the research question. The infographic presented will incorporate relevant colours and fonts in an aesthetically pleasing manner.</w:t>
            </w:r>
          </w:p>
          <w:p w14:paraId="5C40170E" w14:textId="2465865C" w:rsidR="004B4DF1" w:rsidRPr="003A798E" w:rsidRDefault="004B4DF1" w:rsidP="004B4DF1">
            <w:r>
              <w:t>The solution will mainly be based on a</w:t>
            </w:r>
            <w:r>
              <w:t xml:space="preserve"> Victorian</w:t>
            </w:r>
            <w:r>
              <w:t xml:space="preserve"> perspective; however, some secondary data will be sourced from overseas locations. This is due to the difficulty in extracting a range of qualitative data just from Australian sources. Any secondary data used will be correctly referenced to avoid any legal complications. As an infographic hasn't been created before, a new skill/program must be learnt to complete this solution to ensure the solution is easy for users to interpret and navigate. The SAT solution will be completed by late August; this means that due to limited time, not all aspects of all </w:t>
            </w:r>
            <w:r>
              <w:t>cars</w:t>
            </w:r>
            <w:r>
              <w:t xml:space="preserve"> can be explored</w:t>
            </w:r>
            <w:r>
              <w:t xml:space="preserve"> to judge which is a suitable first car for learners</w:t>
            </w:r>
            <w:r>
              <w:t xml:space="preserve"> in this infographic.</w:t>
            </w:r>
          </w:p>
        </w:tc>
      </w:tr>
    </w:tbl>
    <w:p w14:paraId="4D722B18" w14:textId="48C0F8D6" w:rsidR="00A81248" w:rsidRDefault="00A81248"/>
    <w:p w14:paraId="267FAE9D" w14:textId="77777777" w:rsidR="00910F61" w:rsidRDefault="00910F61"/>
    <w:p w14:paraId="28AF16D9" w14:textId="77777777" w:rsidR="00910F61" w:rsidRDefault="00910F61"/>
    <w:p w14:paraId="536ED9A0" w14:textId="77777777" w:rsidR="00910F61" w:rsidRDefault="00910F61"/>
    <w:p w14:paraId="2D19694D" w14:textId="77777777" w:rsidR="00910F61" w:rsidRDefault="00910F61"/>
    <w:p w14:paraId="1374ADC6" w14:textId="77777777" w:rsidR="00910F61" w:rsidRDefault="00910F61"/>
    <w:p w14:paraId="4162BA48" w14:textId="77777777" w:rsidR="00910F61" w:rsidRDefault="00910F61"/>
    <w:p w14:paraId="730B1DBD" w14:textId="77777777" w:rsidR="00910F61" w:rsidRDefault="00910F61"/>
    <w:p w14:paraId="4646019E" w14:textId="77777777" w:rsidR="00910F61" w:rsidRDefault="00910F61"/>
    <w:p w14:paraId="7FED54C0" w14:textId="77777777" w:rsidR="00910F61" w:rsidRDefault="00910F61"/>
    <w:p w14:paraId="7DF769D7" w14:textId="77777777" w:rsidR="00910F61" w:rsidRDefault="00910F61"/>
    <w:p w14:paraId="15B6A73B" w14:textId="77777777" w:rsidR="00910F61" w:rsidRDefault="00910F61"/>
    <w:p w14:paraId="2404D3E1" w14:textId="77777777" w:rsidR="00910F61" w:rsidRDefault="00910F61"/>
    <w:p w14:paraId="243C2FF4" w14:textId="77777777" w:rsidR="00910F61" w:rsidRDefault="00910F61"/>
    <w:p w14:paraId="445E0DE2" w14:textId="77777777" w:rsidR="00910F61" w:rsidRDefault="00910F61"/>
    <w:p w14:paraId="53CFC530" w14:textId="5E57D8EA" w:rsidR="00450699" w:rsidRDefault="00450699" w:rsidP="00450699">
      <w:pPr>
        <w:pStyle w:val="Heading3"/>
      </w:pPr>
      <w:r>
        <w:t>Creative and Critical Thinking:</w:t>
      </w:r>
    </w:p>
    <w:p w14:paraId="2FDB7852" w14:textId="77777777" w:rsidR="00450699" w:rsidRDefault="00450699" w:rsidP="00450699"/>
    <w:p w14:paraId="50D227A0" w14:textId="06FAA3FE" w:rsidR="00450699" w:rsidRPr="00174855" w:rsidRDefault="00450699" w:rsidP="00450699">
      <w:pPr>
        <w:rPr>
          <w:sz w:val="28"/>
          <w:szCs w:val="28"/>
        </w:rPr>
      </w:pPr>
      <w:r w:rsidRPr="00174855">
        <w:rPr>
          <w:sz w:val="28"/>
          <w:szCs w:val="28"/>
        </w:rPr>
        <w:t>Functional Requirements:</w:t>
      </w:r>
    </w:p>
    <w:p w14:paraId="377D507A" w14:textId="3EC0B931" w:rsidR="00450699" w:rsidRPr="00174855" w:rsidRDefault="00450699" w:rsidP="00450699">
      <w:pPr>
        <w:rPr>
          <w:sz w:val="28"/>
          <w:szCs w:val="28"/>
          <w:lang w:val="en-AU"/>
        </w:rPr>
      </w:pPr>
    </w:p>
    <w:p w14:paraId="5D853501" w14:textId="159FFE3E" w:rsidR="00450699" w:rsidRPr="00174855" w:rsidRDefault="00450699" w:rsidP="00450699">
      <w:pPr>
        <w:rPr>
          <w:sz w:val="28"/>
          <w:szCs w:val="28"/>
          <w:lang w:val="en-AU"/>
        </w:rPr>
      </w:pPr>
      <w:r w:rsidRPr="00174855">
        <w:rPr>
          <w:sz w:val="28"/>
          <w:szCs w:val="28"/>
          <w:lang w:val="en-AU"/>
        </w:rPr>
        <w:t xml:space="preserve">• Data is presented in an </w:t>
      </w:r>
      <w:r w:rsidR="00671CD4" w:rsidRPr="00174855">
        <w:rPr>
          <w:sz w:val="28"/>
          <w:szCs w:val="28"/>
          <w:lang w:val="en-AU"/>
        </w:rPr>
        <w:t>easy-to-understand</w:t>
      </w:r>
      <w:r w:rsidRPr="00174855">
        <w:rPr>
          <w:sz w:val="28"/>
          <w:szCs w:val="28"/>
          <w:lang w:val="en-AU"/>
        </w:rPr>
        <w:t xml:space="preserve"> nature</w:t>
      </w:r>
    </w:p>
    <w:p w14:paraId="434775C4" w14:textId="7280CA48" w:rsidR="001D4EB2" w:rsidRPr="00174855" w:rsidRDefault="00450699" w:rsidP="00671CD4">
      <w:pPr>
        <w:pStyle w:val="ListParagraph"/>
        <w:numPr>
          <w:ilvl w:val="0"/>
          <w:numId w:val="6"/>
        </w:numPr>
        <w:rPr>
          <w:sz w:val="28"/>
          <w:szCs w:val="28"/>
          <w:lang w:val="en-AU"/>
        </w:rPr>
      </w:pPr>
      <w:r w:rsidRPr="00174855">
        <w:rPr>
          <w:sz w:val="28"/>
          <w:szCs w:val="28"/>
          <w:lang w:val="en-AU"/>
        </w:rPr>
        <w:t>Will the audience be able to interpret the information presented?</w:t>
      </w:r>
    </w:p>
    <w:p w14:paraId="78857DA3" w14:textId="73ACB277" w:rsidR="001D4EB2" w:rsidRPr="00174855" w:rsidRDefault="001D4EB2" w:rsidP="00671CD4">
      <w:pPr>
        <w:pStyle w:val="ListParagraph"/>
        <w:numPr>
          <w:ilvl w:val="1"/>
          <w:numId w:val="11"/>
        </w:numPr>
        <w:rPr>
          <w:sz w:val="28"/>
          <w:szCs w:val="28"/>
          <w:lang w:val="en-AU"/>
        </w:rPr>
      </w:pPr>
      <w:r w:rsidRPr="00174855">
        <w:rPr>
          <w:rFonts w:ascii="OpenSans" w:hAnsi="OpenSans"/>
          <w:sz w:val="28"/>
          <w:szCs w:val="28"/>
        </w:rPr>
        <w:t xml:space="preserve">Prepare charts for quantitative data, and short sections of text for qualitative information </w:t>
      </w:r>
    </w:p>
    <w:p w14:paraId="787FA715" w14:textId="77777777" w:rsidR="001D4EB2" w:rsidRPr="00174855" w:rsidRDefault="001D4EB2" w:rsidP="00671CD4">
      <w:pPr>
        <w:ind w:left="720"/>
        <w:rPr>
          <w:sz w:val="28"/>
          <w:szCs w:val="28"/>
          <w:lang w:val="en-AU"/>
        </w:rPr>
      </w:pPr>
    </w:p>
    <w:p w14:paraId="40297A08" w14:textId="3431E089" w:rsidR="001D4EB2" w:rsidRPr="00174855" w:rsidRDefault="001D4EB2" w:rsidP="00671CD4">
      <w:pPr>
        <w:pStyle w:val="ListParagraph"/>
        <w:numPr>
          <w:ilvl w:val="1"/>
          <w:numId w:val="11"/>
        </w:numPr>
        <w:rPr>
          <w:sz w:val="28"/>
          <w:szCs w:val="28"/>
          <w:lang w:val="en-AU"/>
        </w:rPr>
      </w:pPr>
      <w:r w:rsidRPr="00174855">
        <w:rPr>
          <w:rFonts w:ascii="OpenSans" w:hAnsi="OpenSans"/>
          <w:sz w:val="28"/>
          <w:szCs w:val="28"/>
        </w:rPr>
        <w:t xml:space="preserve">Ask three different aged people to look at SAT solution and record their interpretation of the information provided </w:t>
      </w:r>
    </w:p>
    <w:p w14:paraId="0E7EA2AF" w14:textId="7BAC2368" w:rsidR="001D4EB2" w:rsidRPr="00174855" w:rsidRDefault="001D4EB2" w:rsidP="00671CD4">
      <w:pPr>
        <w:pStyle w:val="NormalWeb"/>
        <w:numPr>
          <w:ilvl w:val="1"/>
          <w:numId w:val="11"/>
        </w:numPr>
        <w:shd w:val="clear" w:color="auto" w:fill="FFFFFF"/>
        <w:rPr>
          <w:sz w:val="28"/>
          <w:szCs w:val="28"/>
        </w:rPr>
      </w:pPr>
      <w:r w:rsidRPr="00174855">
        <w:rPr>
          <w:rFonts w:ascii="OpenSans" w:hAnsi="OpenSans"/>
          <w:sz w:val="28"/>
          <w:szCs w:val="28"/>
        </w:rPr>
        <w:t xml:space="preserve">Ensure charts and text is easy to read, and presented with a </w:t>
      </w:r>
      <w:r w:rsidR="00CB59B2" w:rsidRPr="00174855">
        <w:rPr>
          <w:rFonts w:ascii="OpenSans" w:hAnsi="OpenSans"/>
          <w:sz w:val="28"/>
          <w:szCs w:val="28"/>
        </w:rPr>
        <w:t xml:space="preserve">common </w:t>
      </w:r>
      <w:r w:rsidRPr="00174855">
        <w:rPr>
          <w:rFonts w:ascii="OpenSans" w:hAnsi="OpenSans"/>
          <w:sz w:val="28"/>
          <w:szCs w:val="28"/>
        </w:rPr>
        <w:t xml:space="preserve">font and/or colour theme </w:t>
      </w:r>
    </w:p>
    <w:p w14:paraId="70B7F7ED" w14:textId="22202F05" w:rsidR="00671CD4" w:rsidRPr="00174855" w:rsidRDefault="00671CD4" w:rsidP="00671CD4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Digital solution is presented in a static infographic </w:t>
      </w:r>
    </w:p>
    <w:p w14:paraId="10B6725F" w14:textId="36B4FC63" w:rsidR="00671CD4" w:rsidRPr="00174855" w:rsidRDefault="00671CD4" w:rsidP="00671CD4">
      <w:pPr>
        <w:pStyle w:val="NormalWeb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Ask three different aged people to look at SAT solution and record whether they </w:t>
      </w:r>
      <w:proofErr w:type="gramStart"/>
      <w:r w:rsidRPr="00174855">
        <w:rPr>
          <w:sz w:val="28"/>
          <w:szCs w:val="28"/>
        </w:rPr>
        <w:t>are able to</w:t>
      </w:r>
      <w:proofErr w:type="gramEnd"/>
      <w:r w:rsidRPr="00174855">
        <w:rPr>
          <w:sz w:val="28"/>
          <w:szCs w:val="28"/>
        </w:rPr>
        <w:t xml:space="preserve"> understand the infographic</w:t>
      </w:r>
    </w:p>
    <w:p w14:paraId="27E3EDCB" w14:textId="222A454C" w:rsidR="00671CD4" w:rsidRPr="00174855" w:rsidRDefault="00671CD4" w:rsidP="00671CD4">
      <w:pPr>
        <w:pStyle w:val="NormalWeb"/>
        <w:numPr>
          <w:ilvl w:val="0"/>
          <w:numId w:val="12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Ensure interactive features are easy to understand, and presented in a consistent manner</w:t>
      </w:r>
    </w:p>
    <w:p w14:paraId="185FF659" w14:textId="09DB1434" w:rsidR="00031550" w:rsidRPr="00174855" w:rsidRDefault="00031550" w:rsidP="00031550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The infographic contains a variety of data types, including text, numbers as well as visuals.</w:t>
      </w:r>
    </w:p>
    <w:p w14:paraId="6585851C" w14:textId="590E50B4" w:rsidR="00031550" w:rsidRPr="00174855" w:rsidRDefault="00031550" w:rsidP="00031550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Create checklist with data types (text, numbers, and graphics)</w:t>
      </w:r>
    </w:p>
    <w:p w14:paraId="0E8287BD" w14:textId="6EC344F1" w:rsidR="00031550" w:rsidRPr="00174855" w:rsidRDefault="00031550" w:rsidP="00031550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Scan through solution and check off each item if they are included</w:t>
      </w:r>
    </w:p>
    <w:p w14:paraId="3896745D" w14:textId="070B013D" w:rsidR="00031550" w:rsidRPr="00174855" w:rsidRDefault="00031550" w:rsidP="00031550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Conclude stating whether the outcome presented is viable as well as relevant for the target audience of the infographic </w:t>
      </w:r>
    </w:p>
    <w:p w14:paraId="62550690" w14:textId="6EDEF8CC" w:rsidR="00031550" w:rsidRPr="00174855" w:rsidRDefault="00031550" w:rsidP="00031550">
      <w:pPr>
        <w:pStyle w:val="NormalWeb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How much data/information will need to be analysed for this to occur?</w:t>
      </w:r>
    </w:p>
    <w:p w14:paraId="21CD6750" w14:textId="313A670A" w:rsidR="00031550" w:rsidRPr="00174855" w:rsidRDefault="00031550" w:rsidP="00031550">
      <w:pPr>
        <w:pStyle w:val="NormalWeb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Look at three articles and consider how many data sources are used </w:t>
      </w:r>
    </w:p>
    <w:p w14:paraId="2E09AC49" w14:textId="1AB9373F" w:rsidR="00031550" w:rsidRPr="00174855" w:rsidRDefault="00031550" w:rsidP="00031550">
      <w:pPr>
        <w:pStyle w:val="NormalWeb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Average these numbers to find out reasonable amount of data sources</w:t>
      </w:r>
    </w:p>
    <w:p w14:paraId="4CF98591" w14:textId="26FD4124" w:rsidR="00031550" w:rsidRPr="00174855" w:rsidRDefault="00031550" w:rsidP="00031550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What will the conclusion include?</w:t>
      </w:r>
    </w:p>
    <w:p w14:paraId="39050D20" w14:textId="61A467FA" w:rsidR="00031550" w:rsidRPr="00174855" w:rsidRDefault="007606ED" w:rsidP="00031550">
      <w:pPr>
        <w:pStyle w:val="NormalWeb"/>
        <w:numPr>
          <w:ilvl w:val="0"/>
          <w:numId w:val="15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lastRenderedPageBreak/>
        <w:t>Look at three articles to consider what conclusions comprise of</w:t>
      </w:r>
    </w:p>
    <w:p w14:paraId="5A69B1AA" w14:textId="263865B9" w:rsidR="007606ED" w:rsidRPr="00174855" w:rsidRDefault="007606ED" w:rsidP="00031550">
      <w:pPr>
        <w:pStyle w:val="NormalWeb"/>
        <w:numPr>
          <w:ilvl w:val="0"/>
          <w:numId w:val="15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Make a list of </w:t>
      </w:r>
      <w:r w:rsidR="000F1F56" w:rsidRPr="00174855">
        <w:rPr>
          <w:sz w:val="28"/>
          <w:szCs w:val="28"/>
        </w:rPr>
        <w:t xml:space="preserve">similar elements </w:t>
      </w:r>
    </w:p>
    <w:p w14:paraId="38CF5C51" w14:textId="23256620" w:rsidR="00ED6CDC" w:rsidRPr="00174855" w:rsidRDefault="00ED6CDC" w:rsidP="00031550">
      <w:pPr>
        <w:pStyle w:val="NormalWeb"/>
        <w:numPr>
          <w:ilvl w:val="0"/>
          <w:numId w:val="15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Ensure these are included when conclusion is written</w:t>
      </w:r>
    </w:p>
    <w:p w14:paraId="53201399" w14:textId="3422F18A" w:rsidR="00C66BA2" w:rsidRPr="00174855" w:rsidRDefault="00C66BA2" w:rsidP="00C66BA2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How will this be measured?</w:t>
      </w:r>
    </w:p>
    <w:p w14:paraId="7839E37C" w14:textId="7428EBB3" w:rsidR="00C66BA2" w:rsidRPr="00174855" w:rsidRDefault="00C66BA2" w:rsidP="00C66BA2">
      <w:pPr>
        <w:pStyle w:val="NormalWeb"/>
        <w:numPr>
          <w:ilvl w:val="0"/>
          <w:numId w:val="1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Ensure conclusion provides summarises research and answers research question</w:t>
      </w:r>
    </w:p>
    <w:p w14:paraId="216D6860" w14:textId="01F9BD83" w:rsidR="00C66BA2" w:rsidRPr="00174855" w:rsidRDefault="00C66BA2" w:rsidP="00C66BA2">
      <w:pPr>
        <w:pStyle w:val="NormalWeb"/>
        <w:numPr>
          <w:ilvl w:val="0"/>
          <w:numId w:val="1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Ask three different aged people to read the conclusion</w:t>
      </w:r>
    </w:p>
    <w:p w14:paraId="3197D489" w14:textId="16593B62" w:rsidR="00C66BA2" w:rsidRPr="00174855" w:rsidRDefault="00C66BA2" w:rsidP="00C66BA2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Digital solution includes at least one column or bar chart</w:t>
      </w:r>
    </w:p>
    <w:p w14:paraId="75814460" w14:textId="4161FDAD" w:rsidR="00C66BA2" w:rsidRPr="00174855" w:rsidRDefault="00C66BA2" w:rsidP="00C66BA2">
      <w:pPr>
        <w:pStyle w:val="NormalWeb"/>
        <w:numPr>
          <w:ilvl w:val="0"/>
          <w:numId w:val="17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Make sure that A column chart is present </w:t>
      </w:r>
    </w:p>
    <w:p w14:paraId="2B177C13" w14:textId="2E7A5DD4" w:rsidR="00C66BA2" w:rsidRPr="00174855" w:rsidRDefault="00C66BA2" w:rsidP="00C66BA2">
      <w:pPr>
        <w:pStyle w:val="NormalWeb"/>
        <w:numPr>
          <w:ilvl w:val="0"/>
          <w:numId w:val="17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Create a checklist and mark off present elements </w:t>
      </w:r>
    </w:p>
    <w:p w14:paraId="4F14EAF1" w14:textId="77777777" w:rsidR="00C66BA2" w:rsidRPr="00174855" w:rsidRDefault="00C66BA2" w:rsidP="00C66BA2">
      <w:pPr>
        <w:pStyle w:val="NormalWeb"/>
        <w:shd w:val="clear" w:color="auto" w:fill="FFFFFF"/>
        <w:rPr>
          <w:sz w:val="28"/>
          <w:szCs w:val="28"/>
        </w:rPr>
      </w:pPr>
    </w:p>
    <w:p w14:paraId="5DCBCDDD" w14:textId="01988D4D" w:rsidR="00C66BA2" w:rsidRPr="00174855" w:rsidRDefault="00C66BA2" w:rsidP="00C66BA2">
      <w:pPr>
        <w:pStyle w:val="NormalWeb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Does it teach the readers bits of information about cars to give both insight / justification </w:t>
      </w:r>
      <w:r w:rsidR="00BA2060" w:rsidRPr="00174855">
        <w:rPr>
          <w:sz w:val="28"/>
          <w:szCs w:val="28"/>
        </w:rPr>
        <w:t xml:space="preserve">for the outcomes presented </w:t>
      </w:r>
    </w:p>
    <w:p w14:paraId="208663B1" w14:textId="5ABA6CF0" w:rsidR="00BA2060" w:rsidRPr="00174855" w:rsidRDefault="00BA2060" w:rsidP="00BA2060">
      <w:pPr>
        <w:pStyle w:val="NormalWeb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Aim to include information that isn’t common knowledge</w:t>
      </w:r>
    </w:p>
    <w:p w14:paraId="30D8A9F4" w14:textId="32AA5CDB" w:rsidR="00BA2060" w:rsidRPr="00174855" w:rsidRDefault="00BA2060" w:rsidP="00BA2060">
      <w:pPr>
        <w:pStyle w:val="NormalWeb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Include fun facts to further educate the audience about cars and features that make them good for learners </w:t>
      </w:r>
    </w:p>
    <w:p w14:paraId="6F7D57E4" w14:textId="5B68DA8F" w:rsidR="00B717F2" w:rsidRPr="00174855" w:rsidRDefault="00B717F2" w:rsidP="00BA2060">
      <w:pPr>
        <w:pStyle w:val="NormalWeb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How will it be measured? </w:t>
      </w:r>
    </w:p>
    <w:p w14:paraId="623A22DF" w14:textId="750F918A" w:rsidR="00B717F2" w:rsidRPr="00174855" w:rsidRDefault="00B717F2" w:rsidP="00BA2060">
      <w:pPr>
        <w:pStyle w:val="NormalWeb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Complete a follow-up interview with one of the target </w:t>
      </w:r>
      <w:proofErr w:type="gramStart"/>
      <w:r w:rsidRPr="00174855">
        <w:rPr>
          <w:sz w:val="28"/>
          <w:szCs w:val="28"/>
        </w:rPr>
        <w:t>audience</w:t>
      </w:r>
      <w:proofErr w:type="gramEnd"/>
      <w:r w:rsidRPr="00174855">
        <w:rPr>
          <w:sz w:val="28"/>
          <w:szCs w:val="28"/>
        </w:rPr>
        <w:t xml:space="preserve"> of the infographic in order to see what can be improved for the future as well as what was done well.</w:t>
      </w:r>
    </w:p>
    <w:p w14:paraId="2AB009E2" w14:textId="77777777" w:rsidR="00E805AA" w:rsidRPr="00174855" w:rsidRDefault="00E805AA" w:rsidP="00E805AA">
      <w:pPr>
        <w:pStyle w:val="NormalWeb"/>
        <w:shd w:val="clear" w:color="auto" w:fill="FFFFFF"/>
        <w:rPr>
          <w:sz w:val="28"/>
          <w:szCs w:val="28"/>
        </w:rPr>
      </w:pPr>
    </w:p>
    <w:p w14:paraId="451D9C69" w14:textId="3E77ECC2" w:rsidR="00E805AA" w:rsidRPr="00174855" w:rsidRDefault="00E805AA" w:rsidP="00E805AA">
      <w:pPr>
        <w:pStyle w:val="NormalWeb"/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Non-functional requirements:</w:t>
      </w:r>
    </w:p>
    <w:p w14:paraId="3549A74D" w14:textId="7CBA99F6" w:rsidR="00E805AA" w:rsidRPr="00174855" w:rsidRDefault="00E805AA" w:rsidP="00E805AA">
      <w:pPr>
        <w:pStyle w:val="NormalWeb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All data is current</w:t>
      </w:r>
    </w:p>
    <w:p w14:paraId="121DEC9E" w14:textId="76868525" w:rsidR="00E805AA" w:rsidRPr="00174855" w:rsidRDefault="00E805AA" w:rsidP="00E805AA">
      <w:pPr>
        <w:pStyle w:val="NormalWeb"/>
        <w:numPr>
          <w:ilvl w:val="0"/>
          <w:numId w:val="20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 xml:space="preserve">All data is currently up to date regarding the cars of different years </w:t>
      </w:r>
    </w:p>
    <w:p w14:paraId="499BD6FC" w14:textId="3EC5FF94" w:rsidR="00E805AA" w:rsidRPr="00174855" w:rsidRDefault="00E805AA" w:rsidP="00E805AA">
      <w:pPr>
        <w:pStyle w:val="NormalWeb"/>
        <w:numPr>
          <w:ilvl w:val="0"/>
          <w:numId w:val="20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All data is within a relevant time frame (for the year of each car in consideration)</w:t>
      </w:r>
    </w:p>
    <w:p w14:paraId="637738C5" w14:textId="5BFA89D2" w:rsidR="00E805AA" w:rsidRPr="00174855" w:rsidRDefault="005226DE" w:rsidP="00E805AA">
      <w:pPr>
        <w:pStyle w:val="NormalWeb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 w:rsidRPr="00174855">
        <w:rPr>
          <w:sz w:val="28"/>
          <w:szCs w:val="28"/>
        </w:rPr>
        <w:t>Solution presents text, diagrams and graphics that are accurate and relevant to the topic</w:t>
      </w:r>
    </w:p>
    <w:p w14:paraId="781A71A7" w14:textId="6F2FC8E5" w:rsidR="005226DE" w:rsidRPr="00174855" w:rsidRDefault="005226DE" w:rsidP="00260FE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 xml:space="preserve">Is the data presented accurate? </w:t>
      </w:r>
    </w:p>
    <w:p w14:paraId="47C16003" w14:textId="0F8BD09A" w:rsidR="00260FEE" w:rsidRPr="00174855" w:rsidRDefault="00260FEE" w:rsidP="00260FE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Check all sources of data to ensure the author/source is reputable</w:t>
      </w:r>
    </w:p>
    <w:p w14:paraId="71C14BC0" w14:textId="77777777" w:rsidR="00260FEE" w:rsidRPr="00174855" w:rsidRDefault="00260FEE" w:rsidP="00260FE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Compare data sources against each other to ensure figures and</w:t>
      </w:r>
    </w:p>
    <w:p w14:paraId="62BD8A42" w14:textId="1F83EE40" w:rsidR="00260FEE" w:rsidRPr="00174855" w:rsidRDefault="00260FEE" w:rsidP="00260FEE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facts are verified</w:t>
      </w:r>
    </w:p>
    <w:p w14:paraId="7CD93F94" w14:textId="0EA076FB" w:rsidR="00260FEE" w:rsidRPr="00174855" w:rsidRDefault="00260FEE" w:rsidP="00260FE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If a data source seems questionable, do not use it in SAT solution</w:t>
      </w:r>
    </w:p>
    <w:p w14:paraId="500E8627" w14:textId="2B84A607" w:rsidR="002F0B75" w:rsidRPr="00174855" w:rsidRDefault="002F0B75" w:rsidP="002F0B7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Is the data presented relevant to the research question?</w:t>
      </w:r>
    </w:p>
    <w:p w14:paraId="05F70744" w14:textId="4508E5AE" w:rsidR="002F0B75" w:rsidRPr="00174855" w:rsidRDefault="002F0B75" w:rsidP="002F0B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lastRenderedPageBreak/>
        <w:t>Read heading of data sources to ensure information provided is relevant to research topic</w:t>
      </w:r>
    </w:p>
    <w:p w14:paraId="60118305" w14:textId="66676FF4" w:rsidR="002F0B75" w:rsidRPr="00174855" w:rsidRDefault="002F0B75" w:rsidP="002F0B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If a data source seems questionable, do not use it in SAT solution</w:t>
      </w:r>
    </w:p>
    <w:p w14:paraId="6B81351B" w14:textId="681D9AEB" w:rsidR="002F0B75" w:rsidRPr="00174855" w:rsidRDefault="002F0B75" w:rsidP="002F0B7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Solution provides a complete picture of research</w:t>
      </w:r>
    </w:p>
    <w:p w14:paraId="23F19BE1" w14:textId="7691A19A" w:rsidR="002F0B75" w:rsidRPr="00174855" w:rsidRDefault="002F0B75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Is the audience able to reach conclusions after having interpreted the completed solution?</w:t>
      </w:r>
    </w:p>
    <w:p w14:paraId="09917C10" w14:textId="1ED7FF6D" w:rsidR="002F0B75" w:rsidRPr="00174855" w:rsidRDefault="002F0B75" w:rsidP="002F0B75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three different aged people to look at completed SAT solution</w:t>
      </w:r>
    </w:p>
    <w:p w14:paraId="3845A30A" w14:textId="66E33ED8" w:rsidR="002F0B75" w:rsidRPr="00174855" w:rsidRDefault="002F0B75" w:rsidP="002F0B75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a series of questions about the research topic to test how complete their understanding is</w:t>
      </w:r>
    </w:p>
    <w:p w14:paraId="01A87B9F" w14:textId="302B51DB" w:rsidR="002F0B75" w:rsidRPr="00174855" w:rsidRDefault="002F0B75" w:rsidP="002F0B75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If the responses collected are not the intended conclusion to be reached from the solution, add or modify the SAT solution to provide complete picture of research</w:t>
      </w:r>
    </w:p>
    <w:p w14:paraId="7CDF3E7E" w14:textId="6C36527B" w:rsidR="002F0B75" w:rsidRPr="00174855" w:rsidRDefault="002F0B75" w:rsidP="002F0B7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Infographic relevant colours in an aesthetically pleasing manner</w:t>
      </w:r>
    </w:p>
    <w:p w14:paraId="5C77CCBB" w14:textId="5646021B" w:rsidR="002F0B75" w:rsidRPr="00174855" w:rsidRDefault="002F0B75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Does the solution include relevant colours?</w:t>
      </w:r>
    </w:p>
    <w:p w14:paraId="5C2E7B2F" w14:textId="47D47368" w:rsidR="002F0B75" w:rsidRPr="00174855" w:rsidRDefault="002F0B75" w:rsidP="002F0B7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Ensure colours used are consistent</w:t>
      </w: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 xml:space="preserve"> and show differentiation between different brands and models of cars</w:t>
      </w:r>
    </w:p>
    <w:p w14:paraId="36F916D5" w14:textId="45A07821" w:rsidR="002F0B75" w:rsidRPr="00174855" w:rsidRDefault="002F0B75" w:rsidP="002F0B7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three different aged people to rate the presentation and display of the relevant information</w:t>
      </w:r>
    </w:p>
    <w:p w14:paraId="42249920" w14:textId="1CF3ECC3" w:rsidR="002F0B75" w:rsidRPr="00174855" w:rsidRDefault="002F0B75" w:rsidP="002F0B7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Infographic uses consistent fonts across SAT solution</w:t>
      </w:r>
    </w:p>
    <w:p w14:paraId="1C09E453" w14:textId="297C23E4" w:rsidR="002F0B75" w:rsidRPr="00174855" w:rsidRDefault="002F0B75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Does the solution include similar fonts throughout the infographic?</w:t>
      </w:r>
    </w:p>
    <w:p w14:paraId="46D19274" w14:textId="7EDD1196" w:rsidR="002F0B75" w:rsidRPr="00174855" w:rsidRDefault="000A509E" w:rsidP="002F0B7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Ensure fonts used are consistent throughout the SAT solution</w:t>
      </w:r>
    </w:p>
    <w:p w14:paraId="395D7F66" w14:textId="6A735C93" w:rsidR="000A509E" w:rsidRPr="00174855" w:rsidRDefault="000A509E" w:rsidP="002F0B7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three different aged people to rate the presentation and display of the relevant information</w:t>
      </w:r>
    </w:p>
    <w:p w14:paraId="68DD1CE8" w14:textId="374C3A36" w:rsidR="000A509E" w:rsidRPr="00174855" w:rsidRDefault="000A509E" w:rsidP="000A509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All charts are thorough, meaningful and follow relevant conventions</w:t>
      </w:r>
    </w:p>
    <w:p w14:paraId="027C7017" w14:textId="7B77879B" w:rsidR="000A509E" w:rsidRPr="00174855" w:rsidRDefault="000A509E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Do the charts follow meaningful conventions?</w:t>
      </w:r>
    </w:p>
    <w:p w14:paraId="3D41C89A" w14:textId="5EC53655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Check chart elements to ensure relevant conventions are used</w:t>
      </w:r>
    </w:p>
    <w:p w14:paraId="0F3E9C8C" w14:textId="67C7C864" w:rsidR="000A509E" w:rsidRPr="00174855" w:rsidRDefault="000A509E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Is a conclusion able to be reached from analysing the charts?</w:t>
      </w:r>
    </w:p>
    <w:p w14:paraId="4C9CB992" w14:textId="0D5065B1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two other people if they can interpret the information shown</w:t>
      </w: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 xml:space="preserve"> </w:t>
      </w: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on the charts</w:t>
      </w:r>
    </w:p>
    <w:p w14:paraId="76FD8A07" w14:textId="77777777" w:rsidR="000A509E" w:rsidRPr="00174855" w:rsidRDefault="000A509E" w:rsidP="000A509E">
      <w:p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</w:p>
    <w:p w14:paraId="1325D438" w14:textId="34097BF3" w:rsidR="000A509E" w:rsidRPr="00174855" w:rsidRDefault="000A509E" w:rsidP="000A509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Any secondary sources gathered are from trustworthy and reputable sources</w:t>
      </w:r>
    </w:p>
    <w:p w14:paraId="6BDC9CBE" w14:textId="5E83504A" w:rsidR="000A509E" w:rsidRPr="00174855" w:rsidRDefault="000A509E" w:rsidP="000A509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Is the source trustworthy?</w:t>
      </w:r>
    </w:p>
    <w:p w14:paraId="572050D4" w14:textId="277D4A5D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Compare data sources against each other to ensure figures and facts are verified</w:t>
      </w:r>
    </w:p>
    <w:p w14:paraId="214FF1FC" w14:textId="281388E5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Check other articles/research conducted by the same company/website to determine the nature o</w:t>
      </w:r>
      <w:r w:rsidR="008E3276"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 xml:space="preserve">f </w:t>
      </w: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their articles</w:t>
      </w:r>
    </w:p>
    <w:p w14:paraId="4F6A3FFC" w14:textId="4CD2830E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Ask yourself if data is subjective; and if so, does it affect the integrity of data</w:t>
      </w:r>
    </w:p>
    <w:p w14:paraId="5BB86A4A" w14:textId="57DD50A6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If integrity is affected, do not use it in SAT solution</w:t>
      </w:r>
    </w:p>
    <w:p w14:paraId="22451E78" w14:textId="76B3100A" w:rsidR="000A509E" w:rsidRPr="00174855" w:rsidRDefault="000A509E" w:rsidP="000A509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</w:pPr>
      <w:r w:rsidRPr="00174855">
        <w:rPr>
          <w:rFonts w:ascii="Times New Roman" w:eastAsia="Times New Roman" w:hAnsi="Times New Roman" w:cs="Times New Roman"/>
          <w:sz w:val="28"/>
          <w:szCs w:val="28"/>
          <w:lang w:val="en-AU" w:eastAsia="en-GB"/>
        </w:rPr>
        <w:t>If a data source seems untrustworthy or not reputable, do not use it in SAT solution</w:t>
      </w:r>
    </w:p>
    <w:p w14:paraId="52748597" w14:textId="77777777" w:rsidR="00194117" w:rsidRPr="00174855" w:rsidRDefault="00194117" w:rsidP="00671CD4">
      <w:pPr>
        <w:rPr>
          <w:sz w:val="28"/>
          <w:szCs w:val="28"/>
          <w:lang w:val="en-AU"/>
        </w:rPr>
      </w:pPr>
    </w:p>
    <w:p w14:paraId="3951CFE8" w14:textId="77777777" w:rsidR="00910F61" w:rsidRPr="00174855" w:rsidRDefault="00910F61" w:rsidP="00671CD4">
      <w:pPr>
        <w:rPr>
          <w:sz w:val="28"/>
          <w:szCs w:val="28"/>
        </w:rPr>
      </w:pPr>
    </w:p>
    <w:p w14:paraId="6BC3D5B6" w14:textId="77777777" w:rsidR="000A509E" w:rsidRPr="00174855" w:rsidRDefault="000A509E" w:rsidP="00671CD4">
      <w:pPr>
        <w:rPr>
          <w:sz w:val="28"/>
          <w:szCs w:val="28"/>
        </w:rPr>
      </w:pPr>
    </w:p>
    <w:p w14:paraId="0C6745E4" w14:textId="3F4F26C6" w:rsidR="000A509E" w:rsidRPr="00174855" w:rsidRDefault="000A509E" w:rsidP="00671CD4">
      <w:pPr>
        <w:rPr>
          <w:sz w:val="28"/>
          <w:szCs w:val="28"/>
        </w:rPr>
      </w:pPr>
      <w:r w:rsidRPr="00174855">
        <w:rPr>
          <w:sz w:val="28"/>
          <w:szCs w:val="28"/>
        </w:rPr>
        <w:t>Data Requirements:</w:t>
      </w:r>
    </w:p>
    <w:p w14:paraId="4E9985A3" w14:textId="58EF2EF7" w:rsidR="000A509E" w:rsidRPr="00174855" w:rsidRDefault="000A509E" w:rsidP="00671CD4">
      <w:pPr>
        <w:rPr>
          <w:sz w:val="28"/>
          <w:szCs w:val="28"/>
        </w:rPr>
      </w:pPr>
    </w:p>
    <w:p w14:paraId="1EA0F046" w14:textId="3E4D45AA" w:rsidR="000D14A4" w:rsidRPr="00174855" w:rsidRDefault="000D14A4" w:rsidP="000D14A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The </w:t>
      </w:r>
      <w:r w:rsidR="005252C0" w:rsidRPr="00174855">
        <w:rPr>
          <w:sz w:val="28"/>
          <w:szCs w:val="28"/>
        </w:rPr>
        <w:t>data is all relevant date</w:t>
      </w:r>
      <w:r w:rsidR="00C74529" w:rsidRPr="00174855">
        <w:rPr>
          <w:sz w:val="28"/>
          <w:szCs w:val="28"/>
        </w:rPr>
        <w:t xml:space="preserve"> wise referring to the year of each car. </w:t>
      </w:r>
    </w:p>
    <w:p w14:paraId="18014A26" w14:textId="35B90AFD" w:rsidR="00C74529" w:rsidRPr="00174855" w:rsidRDefault="00C74529" w:rsidP="00C74529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74855">
        <w:rPr>
          <w:sz w:val="28"/>
          <w:szCs w:val="28"/>
        </w:rPr>
        <w:t>The data has information about the car when it was released</w:t>
      </w:r>
    </w:p>
    <w:p w14:paraId="4220F77F" w14:textId="70A73DA4" w:rsidR="00C74529" w:rsidRPr="00174855" w:rsidRDefault="00C74529" w:rsidP="00C74529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74855">
        <w:rPr>
          <w:sz w:val="28"/>
          <w:szCs w:val="28"/>
        </w:rPr>
        <w:lastRenderedPageBreak/>
        <w:t>The data also contains information about how the car is going in the current years (2020 – 2024)</w:t>
      </w:r>
    </w:p>
    <w:p w14:paraId="77B0B0C8" w14:textId="581539C3" w:rsidR="00C74529" w:rsidRPr="00174855" w:rsidRDefault="00C74529" w:rsidP="00C745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Which cars will be analyzed? </w:t>
      </w:r>
    </w:p>
    <w:p w14:paraId="14A05B74" w14:textId="7329592D" w:rsidR="00C74529" w:rsidRPr="00174855" w:rsidRDefault="00C74529" w:rsidP="00C7452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74855">
        <w:rPr>
          <w:sz w:val="28"/>
          <w:szCs w:val="28"/>
        </w:rPr>
        <w:t>Provide a list of all manufactures as well as models that will be investigated</w:t>
      </w:r>
    </w:p>
    <w:p w14:paraId="39B92DDE" w14:textId="11F53EFA" w:rsidR="00C74529" w:rsidRPr="00174855" w:rsidRDefault="00C74529" w:rsidP="00C7452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Check off the list as cars are </w:t>
      </w:r>
      <w:r w:rsidR="0051545B" w:rsidRPr="00174855">
        <w:rPr>
          <w:sz w:val="28"/>
          <w:szCs w:val="28"/>
        </w:rPr>
        <w:t>investigated</w:t>
      </w:r>
      <w:r w:rsidRPr="00174855">
        <w:rPr>
          <w:sz w:val="28"/>
          <w:szCs w:val="28"/>
        </w:rPr>
        <w:t xml:space="preserve"> as well as how they rank and if they would be considered good cars for first drivers </w:t>
      </w:r>
    </w:p>
    <w:p w14:paraId="31BF550E" w14:textId="2544B417" w:rsidR="00C74529" w:rsidRPr="00174855" w:rsidRDefault="0051545B" w:rsidP="00C745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Safety ratings</w:t>
      </w:r>
    </w:p>
    <w:p w14:paraId="265E7277" w14:textId="605C9954" w:rsidR="0051545B" w:rsidRPr="00174855" w:rsidRDefault="0051545B" w:rsidP="0051545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What is a standard rating to be considered safe to drive? </w:t>
      </w:r>
    </w:p>
    <w:p w14:paraId="6B305139" w14:textId="27821C31" w:rsidR="0051545B" w:rsidRPr="00174855" w:rsidRDefault="0051545B" w:rsidP="0051545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Ask three people what they believe would be a safety rating that makes the vehicle safe to drive on roads by a learner </w:t>
      </w:r>
    </w:p>
    <w:p w14:paraId="66BDC375" w14:textId="3B6A8661" w:rsidR="0051545B" w:rsidRPr="00174855" w:rsidRDefault="0051545B" w:rsidP="0051545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Conduct third party research </w:t>
      </w:r>
      <w:proofErr w:type="gramStart"/>
      <w:r w:rsidRPr="00174855">
        <w:rPr>
          <w:sz w:val="28"/>
          <w:szCs w:val="28"/>
        </w:rPr>
        <w:t>in order to</w:t>
      </w:r>
      <w:proofErr w:type="gramEnd"/>
      <w:r w:rsidRPr="00174855">
        <w:rPr>
          <w:sz w:val="28"/>
          <w:szCs w:val="28"/>
        </w:rPr>
        <w:t xml:space="preserve"> find what is safe. </w:t>
      </w:r>
    </w:p>
    <w:p w14:paraId="49CD435E" w14:textId="68CB5797" w:rsidR="0051545B" w:rsidRPr="00174855" w:rsidRDefault="0051545B" w:rsidP="0051545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What are the disadvantages of different cars?</w:t>
      </w:r>
    </w:p>
    <w:p w14:paraId="0CAFAC54" w14:textId="246B1EA9" w:rsidR="0051545B" w:rsidRPr="00174855" w:rsidRDefault="0076512F" w:rsidP="0051545B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174855">
        <w:rPr>
          <w:sz w:val="28"/>
          <w:szCs w:val="28"/>
        </w:rPr>
        <w:t>Find credible sources online that outline the disadvantages of each</w:t>
      </w:r>
      <w:r w:rsidRPr="00174855">
        <w:rPr>
          <w:sz w:val="28"/>
          <w:szCs w:val="28"/>
        </w:rPr>
        <w:t xml:space="preserve"> vehicle </w:t>
      </w:r>
    </w:p>
    <w:p w14:paraId="31A09972" w14:textId="7FE7A054" w:rsidR="0076512F" w:rsidRPr="00174855" w:rsidRDefault="0076512F" w:rsidP="0051545B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Collect data by sending out surveys/questionnaires about what </w:t>
      </w:r>
      <w:r w:rsidRPr="00174855">
        <w:rPr>
          <w:sz w:val="28"/>
          <w:szCs w:val="28"/>
        </w:rPr>
        <w:t>owners</w:t>
      </w:r>
      <w:r w:rsidRPr="00174855">
        <w:rPr>
          <w:sz w:val="28"/>
          <w:szCs w:val="28"/>
        </w:rPr>
        <w:t xml:space="preserve"> don't like about each </w:t>
      </w:r>
      <w:r w:rsidRPr="00174855">
        <w:rPr>
          <w:sz w:val="28"/>
          <w:szCs w:val="28"/>
        </w:rPr>
        <w:t xml:space="preserve">vehicle </w:t>
      </w:r>
    </w:p>
    <w:p w14:paraId="0A5EC8EE" w14:textId="27E0BF69" w:rsidR="0076512F" w:rsidRPr="00174855" w:rsidRDefault="0076512F" w:rsidP="0076512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Who will I collect this data from?</w:t>
      </w:r>
    </w:p>
    <w:p w14:paraId="6ACDAB09" w14:textId="1757DA57" w:rsidR="0076512F" w:rsidRPr="00174855" w:rsidRDefault="0076512F" w:rsidP="0076512F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Secondary data can be found on credible sources</w:t>
      </w:r>
    </w:p>
    <w:p w14:paraId="1E0D0BA7" w14:textId="63E5B657" w:rsidR="0076512F" w:rsidRPr="00174855" w:rsidRDefault="0076512F" w:rsidP="0076512F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Try and find two to three sources</w:t>
      </w:r>
    </w:p>
    <w:p w14:paraId="1E63E7E5" w14:textId="40795482" w:rsidR="0076512F" w:rsidRPr="00174855" w:rsidRDefault="0076512F" w:rsidP="0076512F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Primary data can also be collected, and asked can be asked about whether they think the </w:t>
      </w:r>
      <w:r w:rsidRPr="00174855">
        <w:rPr>
          <w:sz w:val="28"/>
          <w:szCs w:val="28"/>
        </w:rPr>
        <w:t xml:space="preserve">car is worth the value </w:t>
      </w:r>
    </w:p>
    <w:p w14:paraId="1E578E02" w14:textId="2D825883" w:rsidR="0076512F" w:rsidRPr="00174855" w:rsidRDefault="0076512F" w:rsidP="0076512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Range of </w:t>
      </w:r>
      <w:r w:rsidRPr="00174855">
        <w:rPr>
          <w:sz w:val="28"/>
          <w:szCs w:val="28"/>
        </w:rPr>
        <w:t xml:space="preserve">features </w:t>
      </w:r>
      <w:r w:rsidRPr="00174855">
        <w:rPr>
          <w:sz w:val="28"/>
          <w:szCs w:val="28"/>
        </w:rPr>
        <w:t>available</w:t>
      </w:r>
    </w:p>
    <w:p w14:paraId="1212EE6B" w14:textId="77777777" w:rsidR="0076512F" w:rsidRPr="00174855" w:rsidRDefault="0076512F" w:rsidP="0076512F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>Where will this data be collected from</w:t>
      </w:r>
      <w:r w:rsidRPr="00174855">
        <w:rPr>
          <w:sz w:val="28"/>
          <w:szCs w:val="28"/>
        </w:rPr>
        <w:t>?</w:t>
      </w:r>
    </w:p>
    <w:p w14:paraId="470969E7" w14:textId="79F67BFB" w:rsidR="0076512F" w:rsidRPr="00174855" w:rsidRDefault="0076512F" w:rsidP="0076512F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Find credible sources online that compare </w:t>
      </w:r>
      <w:r w:rsidRPr="00174855">
        <w:rPr>
          <w:sz w:val="28"/>
          <w:szCs w:val="28"/>
        </w:rPr>
        <w:t>cars and features</w:t>
      </w:r>
    </w:p>
    <w:p w14:paraId="0058E12F" w14:textId="3142615E" w:rsidR="0076512F" w:rsidRPr="00174855" w:rsidRDefault="0076512F" w:rsidP="0076512F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74855">
        <w:rPr>
          <w:sz w:val="28"/>
          <w:szCs w:val="28"/>
        </w:rPr>
        <w:t xml:space="preserve">Collect data by sending out surveys/questionnaires about what </w:t>
      </w:r>
      <w:r w:rsidRPr="00174855">
        <w:rPr>
          <w:sz w:val="28"/>
          <w:szCs w:val="28"/>
        </w:rPr>
        <w:t>features are useful and what features would benefit learners</w:t>
      </w:r>
      <w:r w:rsidR="00174855" w:rsidRPr="00174855">
        <w:rPr>
          <w:sz w:val="28"/>
          <w:szCs w:val="28"/>
        </w:rPr>
        <w:t xml:space="preserve"> </w:t>
      </w:r>
    </w:p>
    <w:sectPr w:rsidR="0076512F" w:rsidRPr="00174855" w:rsidSect="008E160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6152" w14:textId="77777777" w:rsidR="00927A1B" w:rsidRDefault="00927A1B" w:rsidP="001205A1">
      <w:r>
        <w:separator/>
      </w:r>
    </w:p>
  </w:endnote>
  <w:endnote w:type="continuationSeparator" w:id="0">
    <w:p w14:paraId="46A81162" w14:textId="77777777" w:rsidR="00927A1B" w:rsidRDefault="00927A1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771348DF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9DF7A90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0699A80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</w:tblGrid>
    <w:tr w:rsidR="00910F61" w14:paraId="1C69A6B5" w14:textId="77777777" w:rsidTr="005F4F46">
      <w:tc>
        <w:tcPr>
          <w:tcW w:w="5395" w:type="dxa"/>
        </w:tcPr>
        <w:p w14:paraId="79C1D733" w14:textId="3EA07D5C" w:rsidR="00910F61" w:rsidRPr="001205A1" w:rsidRDefault="00910F61" w:rsidP="001205A1">
          <w:pPr>
            <w:pStyle w:val="Footer"/>
          </w:pPr>
          <w:r>
            <w:t>What is the best first car?</w:t>
          </w:r>
          <w:r w:rsidRPr="001205A1">
            <w:t xml:space="preserve">   </w:t>
          </w:r>
        </w:p>
      </w:tc>
    </w:tr>
  </w:tbl>
  <w:p w14:paraId="1C2D25E1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9C39" w14:textId="77777777" w:rsidR="00927A1B" w:rsidRDefault="00927A1B" w:rsidP="001205A1">
      <w:r>
        <w:separator/>
      </w:r>
    </w:p>
  </w:footnote>
  <w:footnote w:type="continuationSeparator" w:id="0">
    <w:p w14:paraId="4EE5793E" w14:textId="77777777" w:rsidR="00927A1B" w:rsidRDefault="00927A1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A3C"/>
    <w:multiLevelType w:val="hybridMultilevel"/>
    <w:tmpl w:val="FE30FE6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D4623"/>
    <w:multiLevelType w:val="hybridMultilevel"/>
    <w:tmpl w:val="D1C02E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390B"/>
    <w:multiLevelType w:val="hybridMultilevel"/>
    <w:tmpl w:val="147C4D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C3065"/>
    <w:multiLevelType w:val="hybridMultilevel"/>
    <w:tmpl w:val="B186E85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8F7620"/>
    <w:multiLevelType w:val="hybridMultilevel"/>
    <w:tmpl w:val="D29A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378D"/>
    <w:multiLevelType w:val="hybridMultilevel"/>
    <w:tmpl w:val="D11489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484495"/>
    <w:multiLevelType w:val="hybridMultilevel"/>
    <w:tmpl w:val="B1348E3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03B50"/>
    <w:multiLevelType w:val="hybridMultilevel"/>
    <w:tmpl w:val="E122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7C6"/>
    <w:multiLevelType w:val="hybridMultilevel"/>
    <w:tmpl w:val="EF760E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7096E"/>
    <w:multiLevelType w:val="hybridMultilevel"/>
    <w:tmpl w:val="CB5E5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45ED"/>
    <w:multiLevelType w:val="hybridMultilevel"/>
    <w:tmpl w:val="691AA1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30CD9"/>
    <w:multiLevelType w:val="hybridMultilevel"/>
    <w:tmpl w:val="95741B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B0013"/>
    <w:multiLevelType w:val="hybridMultilevel"/>
    <w:tmpl w:val="338AAA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03E80"/>
    <w:multiLevelType w:val="hybridMultilevel"/>
    <w:tmpl w:val="CDF6D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40EC"/>
    <w:multiLevelType w:val="hybridMultilevel"/>
    <w:tmpl w:val="D6B2ECE6"/>
    <w:lvl w:ilvl="0" w:tplc="0344A95A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253BA"/>
    <w:multiLevelType w:val="hybridMultilevel"/>
    <w:tmpl w:val="90EC3F5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741AD9"/>
    <w:multiLevelType w:val="hybridMultilevel"/>
    <w:tmpl w:val="3A702B12"/>
    <w:lvl w:ilvl="0" w:tplc="C11E2C1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E70F6"/>
    <w:multiLevelType w:val="hybridMultilevel"/>
    <w:tmpl w:val="A87AE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963AF"/>
    <w:multiLevelType w:val="hybridMultilevel"/>
    <w:tmpl w:val="6A8CD6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8B0C8C"/>
    <w:multiLevelType w:val="hybridMultilevel"/>
    <w:tmpl w:val="2E1E9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C09CB"/>
    <w:multiLevelType w:val="hybridMultilevel"/>
    <w:tmpl w:val="9F80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D1A7E"/>
    <w:multiLevelType w:val="hybridMultilevel"/>
    <w:tmpl w:val="22D0DE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1D797A"/>
    <w:multiLevelType w:val="hybridMultilevel"/>
    <w:tmpl w:val="41E8C2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387244"/>
    <w:multiLevelType w:val="hybridMultilevel"/>
    <w:tmpl w:val="BE229D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A6496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FC7E17"/>
    <w:multiLevelType w:val="hybridMultilevel"/>
    <w:tmpl w:val="7C98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F2CD4"/>
    <w:multiLevelType w:val="hybridMultilevel"/>
    <w:tmpl w:val="0B38B75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91FD1"/>
    <w:multiLevelType w:val="hybridMultilevel"/>
    <w:tmpl w:val="8FD681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2D5BD7"/>
    <w:multiLevelType w:val="hybridMultilevel"/>
    <w:tmpl w:val="5BD45CE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543E4A"/>
    <w:multiLevelType w:val="hybridMultilevel"/>
    <w:tmpl w:val="955A310C"/>
    <w:lvl w:ilvl="0" w:tplc="0344A95A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470F76"/>
    <w:multiLevelType w:val="hybridMultilevel"/>
    <w:tmpl w:val="90EE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38660">
    <w:abstractNumId w:val="4"/>
  </w:num>
  <w:num w:numId="2" w16cid:durableId="2057659948">
    <w:abstractNumId w:val="30"/>
  </w:num>
  <w:num w:numId="3" w16cid:durableId="1754357687">
    <w:abstractNumId w:val="13"/>
  </w:num>
  <w:num w:numId="4" w16cid:durableId="2024891540">
    <w:abstractNumId w:val="19"/>
  </w:num>
  <w:num w:numId="5" w16cid:durableId="1104957504">
    <w:abstractNumId w:val="20"/>
  </w:num>
  <w:num w:numId="6" w16cid:durableId="923339256">
    <w:abstractNumId w:val="9"/>
  </w:num>
  <w:num w:numId="7" w16cid:durableId="997727326">
    <w:abstractNumId w:val="24"/>
  </w:num>
  <w:num w:numId="8" w16cid:durableId="1465852178">
    <w:abstractNumId w:val="17"/>
  </w:num>
  <w:num w:numId="9" w16cid:durableId="1642535556">
    <w:abstractNumId w:val="29"/>
  </w:num>
  <w:num w:numId="10" w16cid:durableId="1560439859">
    <w:abstractNumId w:val="14"/>
  </w:num>
  <w:num w:numId="11" w16cid:durableId="1675839554">
    <w:abstractNumId w:val="16"/>
  </w:num>
  <w:num w:numId="12" w16cid:durableId="1389961802">
    <w:abstractNumId w:val="10"/>
  </w:num>
  <w:num w:numId="13" w16cid:durableId="863131326">
    <w:abstractNumId w:val="2"/>
  </w:num>
  <w:num w:numId="14" w16cid:durableId="946541349">
    <w:abstractNumId w:val="8"/>
  </w:num>
  <w:num w:numId="15" w16cid:durableId="1534340124">
    <w:abstractNumId w:val="23"/>
  </w:num>
  <w:num w:numId="16" w16cid:durableId="308367568">
    <w:abstractNumId w:val="27"/>
  </w:num>
  <w:num w:numId="17" w16cid:durableId="509763526">
    <w:abstractNumId w:val="28"/>
  </w:num>
  <w:num w:numId="18" w16cid:durableId="1410470170">
    <w:abstractNumId w:val="12"/>
  </w:num>
  <w:num w:numId="19" w16cid:durableId="1841045957">
    <w:abstractNumId w:val="7"/>
  </w:num>
  <w:num w:numId="20" w16cid:durableId="1667047673">
    <w:abstractNumId w:val="11"/>
  </w:num>
  <w:num w:numId="21" w16cid:durableId="1723407963">
    <w:abstractNumId w:val="15"/>
  </w:num>
  <w:num w:numId="22" w16cid:durableId="236329865">
    <w:abstractNumId w:val="0"/>
  </w:num>
  <w:num w:numId="23" w16cid:durableId="1539273595">
    <w:abstractNumId w:val="1"/>
  </w:num>
  <w:num w:numId="24" w16cid:durableId="1588346122">
    <w:abstractNumId w:val="25"/>
  </w:num>
  <w:num w:numId="25" w16cid:durableId="1714502910">
    <w:abstractNumId w:val="3"/>
  </w:num>
  <w:num w:numId="26" w16cid:durableId="852718710">
    <w:abstractNumId w:val="6"/>
  </w:num>
  <w:num w:numId="27" w16cid:durableId="1563713403">
    <w:abstractNumId w:val="18"/>
  </w:num>
  <w:num w:numId="28" w16cid:durableId="1920363038">
    <w:abstractNumId w:val="21"/>
  </w:num>
  <w:num w:numId="29" w16cid:durableId="383910677">
    <w:abstractNumId w:val="26"/>
  </w:num>
  <w:num w:numId="30" w16cid:durableId="990400752">
    <w:abstractNumId w:val="22"/>
  </w:num>
  <w:num w:numId="31" w16cid:durableId="465196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27"/>
    <w:rsid w:val="00031550"/>
    <w:rsid w:val="0004547F"/>
    <w:rsid w:val="000A509E"/>
    <w:rsid w:val="000C4ED1"/>
    <w:rsid w:val="000D14A4"/>
    <w:rsid w:val="000F1F56"/>
    <w:rsid w:val="001205A1"/>
    <w:rsid w:val="00142538"/>
    <w:rsid w:val="00154D3B"/>
    <w:rsid w:val="00174855"/>
    <w:rsid w:val="00194117"/>
    <w:rsid w:val="001C4C8E"/>
    <w:rsid w:val="001D4EB2"/>
    <w:rsid w:val="001E20CB"/>
    <w:rsid w:val="00260FEE"/>
    <w:rsid w:val="002877E8"/>
    <w:rsid w:val="002E7C4E"/>
    <w:rsid w:val="002F0B75"/>
    <w:rsid w:val="0031055C"/>
    <w:rsid w:val="00371EE1"/>
    <w:rsid w:val="003A798E"/>
    <w:rsid w:val="00423D27"/>
    <w:rsid w:val="00425A99"/>
    <w:rsid w:val="00444A29"/>
    <w:rsid w:val="00450699"/>
    <w:rsid w:val="00474AFA"/>
    <w:rsid w:val="004B4DF1"/>
    <w:rsid w:val="0051545B"/>
    <w:rsid w:val="005226DE"/>
    <w:rsid w:val="005252C0"/>
    <w:rsid w:val="00544BFA"/>
    <w:rsid w:val="00590FBF"/>
    <w:rsid w:val="005A11A8"/>
    <w:rsid w:val="005A7C83"/>
    <w:rsid w:val="005E6B25"/>
    <w:rsid w:val="005F4F46"/>
    <w:rsid w:val="00671CD4"/>
    <w:rsid w:val="006C60E6"/>
    <w:rsid w:val="006F508F"/>
    <w:rsid w:val="007606ED"/>
    <w:rsid w:val="0076512F"/>
    <w:rsid w:val="007B0740"/>
    <w:rsid w:val="007C1BAB"/>
    <w:rsid w:val="008E1603"/>
    <w:rsid w:val="008E3276"/>
    <w:rsid w:val="00910F61"/>
    <w:rsid w:val="00927A1B"/>
    <w:rsid w:val="009C22DC"/>
    <w:rsid w:val="009C6907"/>
    <w:rsid w:val="00A15CF7"/>
    <w:rsid w:val="00A17575"/>
    <w:rsid w:val="00A24793"/>
    <w:rsid w:val="00A81248"/>
    <w:rsid w:val="00B048D2"/>
    <w:rsid w:val="00B717F2"/>
    <w:rsid w:val="00B91C4D"/>
    <w:rsid w:val="00B95CA2"/>
    <w:rsid w:val="00BA2060"/>
    <w:rsid w:val="00BC0BDE"/>
    <w:rsid w:val="00BE648B"/>
    <w:rsid w:val="00BF4EA9"/>
    <w:rsid w:val="00C10D8D"/>
    <w:rsid w:val="00C325F7"/>
    <w:rsid w:val="00C66528"/>
    <w:rsid w:val="00C66BA2"/>
    <w:rsid w:val="00C74529"/>
    <w:rsid w:val="00C915F0"/>
    <w:rsid w:val="00CB59B2"/>
    <w:rsid w:val="00CC41DF"/>
    <w:rsid w:val="00D01535"/>
    <w:rsid w:val="00D63E1A"/>
    <w:rsid w:val="00E805AA"/>
    <w:rsid w:val="00EB5F10"/>
    <w:rsid w:val="00EC30B6"/>
    <w:rsid w:val="00ED6CDC"/>
    <w:rsid w:val="00EF30EC"/>
    <w:rsid w:val="00EF4075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F55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CC41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4E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.newman/Library/Containers/com.microsoft.Word/Data/Library/Application%20Support/Microsoft/Office/16.0/DTS/Search/%7b52E4FAB3-E9C2-6140-A87F-90725E958D4A%7dtf11866446_win32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{52E4FAB3-E9C2-6140-A87F-90725E958D4A}tf11866446_win32.dotx</Template>
  <TotalTime>0</TotalTime>
  <Pages>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2024-04-21T23:17:00Z</dcterms:created>
  <dcterms:modified xsi:type="dcterms:W3CDTF">2024-06-02T12:25:00Z</dcterms:modified>
</cp:coreProperties>
</file>